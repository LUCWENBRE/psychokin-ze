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  <w:r>
        <w:rPr>
          <w:noProof/>
          <w:lang w:eastAsia="fr-FR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Image 3" descr="Colonnes d’un monument vu d’en bas et ciel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ED416C" w:rsidP="00D5413C">
      <w:pPr>
        <w:pStyle w:val="Titre"/>
      </w:pPr>
      <w:r>
        <w:t>Cahier des charges</w:t>
      </w:r>
    </w:p>
    <w:p w:rsidR="001638F6" w:rsidRPr="001629B3" w:rsidRDefault="001629B3" w:rsidP="00D5413C">
      <w:pPr>
        <w:pStyle w:val="Sous-titre"/>
        <w:rPr>
          <w:rFonts w:ascii="Times New Roman" w:hAnsi="Times New Roman" w:cs="Times New Roman"/>
        </w:rPr>
      </w:pPr>
      <w:r>
        <w:t>Psychokin</w:t>
      </w:r>
      <w:r>
        <w:rPr>
          <w:rFonts w:ascii="Times New Roman" w:hAnsi="Times New Roman" w:cs="Times New Roman"/>
        </w:rPr>
        <w:t>Èze</w:t>
      </w:r>
    </w:p>
    <w:p w:rsidR="003422FF" w:rsidRDefault="00ED416C" w:rsidP="003422FF">
      <w:pPr>
        <w:pStyle w:val="Coordonnes"/>
      </w:pPr>
      <w:r>
        <w:t>GERACI</w:t>
      </w:r>
      <w:r w:rsidR="001629B3">
        <w:t xml:space="preserve"> / LI / LEGBRÉ</w:t>
      </w:r>
      <w:r w:rsidR="00D5413C">
        <w:rPr>
          <w:lang w:bidi="fr-FR"/>
        </w:rPr>
        <w:t xml:space="preserve"> | </w:t>
      </w:r>
      <w:r w:rsidR="001629B3">
        <w:t>Arduino</w:t>
      </w:r>
      <w:r w:rsidR="00D5413C">
        <w:rPr>
          <w:lang w:bidi="fr-FR"/>
        </w:rPr>
        <w:t xml:space="preserve"> | </w:t>
      </w:r>
      <w:r w:rsidR="001629B3">
        <w:t>05/03</w:t>
      </w:r>
      <w:r w:rsidR="003422FF">
        <w:rPr>
          <w:lang w:bidi="fr-FR"/>
        </w:rPr>
        <w:br w:type="page"/>
      </w:r>
    </w:p>
    <w:p w:rsidR="00ED416C" w:rsidRDefault="00ED416C" w:rsidP="00ED416C">
      <w:pPr>
        <w:pStyle w:val="Titre1"/>
      </w:pPr>
      <w:r>
        <w:lastRenderedPageBreak/>
        <w:t xml:space="preserve">But du projet </w:t>
      </w:r>
    </w:p>
    <w:p w:rsidR="007021DE" w:rsidRPr="00FC6EDE" w:rsidRDefault="00ED416C" w:rsidP="00FC6EDE">
      <w:pPr>
        <w:pStyle w:val="Listepuces"/>
        <w:numPr>
          <w:ilvl w:val="0"/>
          <w:numId w:val="0"/>
        </w:numPr>
        <w:ind w:left="720" w:hanging="360"/>
        <w:rPr>
          <w:color w:val="C00000"/>
        </w:rPr>
      </w:pPr>
      <w:r w:rsidRPr="00FC6EDE">
        <w:rPr>
          <w:color w:val="C00000"/>
        </w:rPr>
        <w:t>Réaliser une voiture contrôlée par un gant à l’aide d’un accéléromètre et d’un système</w:t>
      </w:r>
      <w:r w:rsidR="00FC6EDE" w:rsidRPr="00FC6EDE">
        <w:rPr>
          <w:color w:val="C00000"/>
        </w:rPr>
        <w:t xml:space="preserve"> </w:t>
      </w:r>
      <w:r w:rsidRPr="00FC6EDE">
        <w:rPr>
          <w:color w:val="C00000"/>
        </w:rPr>
        <w:t>d’émetteur-récepteur.</w:t>
      </w:r>
    </w:p>
    <w:p w:rsidR="00D5413C" w:rsidRPr="00D5413C" w:rsidRDefault="00ED416C" w:rsidP="00D5413C">
      <w:pPr>
        <w:pStyle w:val="Titre2"/>
      </w:pPr>
      <w:r>
        <w:t>FonctionnalitÉs</w:t>
      </w:r>
    </w:p>
    <w:p w:rsidR="00307BFF" w:rsidRPr="00CE3571" w:rsidRDefault="00307BFF" w:rsidP="00307BFF">
      <w:pPr>
        <w:pStyle w:val="Paragraphedeliste"/>
        <w:numPr>
          <w:ilvl w:val="0"/>
          <w:numId w:val="21"/>
        </w:numPr>
      </w:pPr>
      <w:r w:rsidRPr="00CE3571">
        <w:t xml:space="preserve">Un émetteur </w:t>
      </w:r>
      <w:r w:rsidRPr="00307BFF">
        <w:rPr>
          <w:color w:val="FF0000"/>
        </w:rPr>
        <w:t xml:space="preserve">HC-12 </w:t>
      </w:r>
      <w:r w:rsidRPr="00CE3571">
        <w:t>sera posé sur le gant et permettra d’envoyer les valeurs de l’accéléromètre à un récepteur branché à la carte Arduino sur la voiture. La voiture se déplacera en fonction de l’inclinaison de la main porteuse du gant, gant sur lequel on devra installer l’accéléromètre.</w:t>
      </w:r>
    </w:p>
    <w:p w:rsidR="00307BFF" w:rsidRDefault="00307BFF" w:rsidP="00307BFF">
      <w:pPr>
        <w:pStyle w:val="Paragraphedeliste"/>
      </w:pPr>
    </w:p>
    <w:p w:rsidR="00307BFF" w:rsidRPr="00CE3571" w:rsidRDefault="00307BFF" w:rsidP="00307BFF">
      <w:pPr>
        <w:pStyle w:val="Paragraphedeliste"/>
        <w:numPr>
          <w:ilvl w:val="0"/>
          <w:numId w:val="21"/>
        </w:numPr>
      </w:pPr>
      <w:r w:rsidRPr="00CE3571">
        <w:t xml:space="preserve">Un capteur de distance </w:t>
      </w:r>
      <w:r w:rsidRPr="00307BFF">
        <w:rPr>
          <w:color w:val="FF0000"/>
          <w:szCs w:val="24"/>
        </w:rPr>
        <w:t>HC-SR04</w:t>
      </w:r>
      <w:r w:rsidRPr="00CE3571">
        <w:t xml:space="preserve">, fixé sur </w:t>
      </w:r>
      <w:r w:rsidRPr="00307BFF">
        <w:rPr>
          <w:color w:val="000000" w:themeColor="text1"/>
        </w:rPr>
        <w:t xml:space="preserve">un </w:t>
      </w:r>
      <w:r w:rsidRPr="00307BFF">
        <w:rPr>
          <w:color w:val="FF0000"/>
        </w:rPr>
        <w:t xml:space="preserve">servomoteur </w:t>
      </w:r>
      <w:r w:rsidRPr="00CE3571">
        <w:t xml:space="preserve">en rotation entre 0° et 180°, repérera des éventuels obstacles derrière la voiture et un </w:t>
      </w:r>
      <w:r w:rsidRPr="00307BFF">
        <w:rPr>
          <w:color w:val="FF0000"/>
        </w:rPr>
        <w:t xml:space="preserve">buzzer </w:t>
      </w:r>
      <w:r w:rsidRPr="00CE3571">
        <w:t>s’enclenchera en guise d’avertissement : il émettra un signal dont la fréquence sera de plus en plus élevée plus l’obstacle sera proche de la voiture et celle-ci s’arrêtera automatiquement si elle est environ à moins de 2cm de l’obstacle.</w:t>
      </w:r>
    </w:p>
    <w:p w:rsidR="00307BFF" w:rsidRDefault="00307BFF" w:rsidP="00307BFF">
      <w:pPr>
        <w:pStyle w:val="Paragraphedeliste"/>
      </w:pPr>
    </w:p>
    <w:p w:rsidR="00307BFF" w:rsidRPr="00CE3571" w:rsidRDefault="00307BFF" w:rsidP="00307BFF">
      <w:pPr>
        <w:pStyle w:val="Paragraphedeliste"/>
        <w:numPr>
          <w:ilvl w:val="0"/>
          <w:numId w:val="21"/>
        </w:numPr>
      </w:pPr>
      <w:r w:rsidRPr="00CE3571">
        <w:t xml:space="preserve">Pour le fonctionnement de la voiture, on utilisera un module </w:t>
      </w:r>
      <w:r w:rsidRPr="00307BFF">
        <w:rPr>
          <w:color w:val="FF0000"/>
        </w:rPr>
        <w:t xml:space="preserve">L298 </w:t>
      </w:r>
      <w:r w:rsidRPr="00CE3571">
        <w:t xml:space="preserve">pour faire tourner des moteurs à </w:t>
      </w:r>
      <w:r w:rsidRPr="00307BFF">
        <w:rPr>
          <w:color w:val="FF0000"/>
        </w:rPr>
        <w:t>courant continu</w:t>
      </w:r>
      <w:r w:rsidRPr="00CE3571">
        <w:t>, qui actionneront les roues ; ce module sera alimenté par 3 piles de 9 Volts.</w:t>
      </w:r>
    </w:p>
    <w:p w:rsidR="001629B3" w:rsidRPr="007021DE" w:rsidRDefault="001629B3" w:rsidP="00ED416C">
      <w:bookmarkStart w:id="0" w:name="_GoBack"/>
      <w:bookmarkEnd w:id="0"/>
    </w:p>
    <w:sectPr w:rsidR="001629B3" w:rsidRPr="007021DE" w:rsidSect="00813F4F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980" w:rsidRDefault="00B75980">
      <w:pPr>
        <w:spacing w:before="0" w:after="0" w:line="240" w:lineRule="auto"/>
      </w:pPr>
      <w:r>
        <w:separator/>
      </w:r>
    </w:p>
  </w:endnote>
  <w:endnote w:type="continuationSeparator" w:id="0">
    <w:p w:rsidR="00B75980" w:rsidRDefault="00B759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030" w:rsidRDefault="00A11030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980" w:rsidRDefault="00B75980">
      <w:pPr>
        <w:spacing w:before="0" w:after="0" w:line="240" w:lineRule="auto"/>
      </w:pPr>
      <w:r>
        <w:separator/>
      </w:r>
    </w:p>
  </w:footnote>
  <w:footnote w:type="continuationSeparator" w:id="0">
    <w:p w:rsidR="00B75980" w:rsidRDefault="00B759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F472B33"/>
    <w:multiLevelType w:val="hybridMultilevel"/>
    <w:tmpl w:val="8872EBAC"/>
    <w:lvl w:ilvl="0" w:tplc="25800964">
      <w:start w:val="9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6C"/>
    <w:rsid w:val="000748AA"/>
    <w:rsid w:val="001629B3"/>
    <w:rsid w:val="001638F6"/>
    <w:rsid w:val="001A2000"/>
    <w:rsid w:val="00307BFF"/>
    <w:rsid w:val="003209D6"/>
    <w:rsid w:val="00334A73"/>
    <w:rsid w:val="003422FF"/>
    <w:rsid w:val="004952C4"/>
    <w:rsid w:val="00505712"/>
    <w:rsid w:val="005A1C5A"/>
    <w:rsid w:val="00690EFD"/>
    <w:rsid w:val="007021DE"/>
    <w:rsid w:val="00732607"/>
    <w:rsid w:val="00813F4F"/>
    <w:rsid w:val="00844483"/>
    <w:rsid w:val="00934F1C"/>
    <w:rsid w:val="009D2231"/>
    <w:rsid w:val="00A11030"/>
    <w:rsid w:val="00A122DB"/>
    <w:rsid w:val="00AD165F"/>
    <w:rsid w:val="00B47B7A"/>
    <w:rsid w:val="00B646B8"/>
    <w:rsid w:val="00B75980"/>
    <w:rsid w:val="00C226E9"/>
    <w:rsid w:val="00C80BD4"/>
    <w:rsid w:val="00CF3A42"/>
    <w:rsid w:val="00D5413C"/>
    <w:rsid w:val="00DC07A3"/>
    <w:rsid w:val="00DE014E"/>
    <w:rsid w:val="00E11B8A"/>
    <w:rsid w:val="00ED416C"/>
    <w:rsid w:val="00F677F9"/>
    <w:rsid w:val="00F876B3"/>
    <w:rsid w:val="00FC6EDE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8E6F18"/>
  <w15:chartTrackingRefBased/>
  <w15:docId w15:val="{E43C661B-6B65-4DB4-A5DF-18D0D72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paragraph" w:styleId="Paragraphedeliste">
    <w:name w:val="List Paragraph"/>
    <w:basedOn w:val="Normal"/>
    <w:uiPriority w:val="34"/>
    <w:semiHidden/>
    <w:qFormat/>
    <w:rsid w:val="0030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br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098FE-6759-4E39-9233-556DFE4E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</Template>
  <TotalTime>65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legbr</dc:creator>
  <cp:keywords/>
  <cp:lastModifiedBy>legbr</cp:lastModifiedBy>
  <cp:revision>3</cp:revision>
  <dcterms:created xsi:type="dcterms:W3CDTF">2019-03-05T09:27:00Z</dcterms:created>
  <dcterms:modified xsi:type="dcterms:W3CDTF">2019-03-19T21:50:00Z</dcterms:modified>
  <cp:version/>
</cp:coreProperties>
</file>